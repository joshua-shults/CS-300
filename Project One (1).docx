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CD6F3" w14:textId="77777777" w:rsidR="002C79E6" w:rsidRDefault="002C79E6" w:rsidP="002C79E6"/>
    <w:p w14:paraId="4BEF1AEB" w14:textId="77777777" w:rsidR="002C79E6" w:rsidRDefault="002C79E6" w:rsidP="002C79E6"/>
    <w:p w14:paraId="2EE87FEA" w14:textId="77777777" w:rsidR="002C79E6" w:rsidRDefault="002C79E6" w:rsidP="002C79E6"/>
    <w:p w14:paraId="288005FB" w14:textId="77777777" w:rsidR="002C79E6" w:rsidRDefault="002C79E6" w:rsidP="002C79E6"/>
    <w:p w14:paraId="52723D15" w14:textId="77777777" w:rsidR="002C79E6" w:rsidRDefault="002C79E6" w:rsidP="002C79E6"/>
    <w:p w14:paraId="039E32BD" w14:textId="6ADE2186" w:rsidR="6A36C4BF" w:rsidRPr="00B863FB" w:rsidRDefault="00DB75BE" w:rsidP="00B863FB">
      <w:pPr>
        <w:pStyle w:val="Title"/>
      </w:pPr>
      <w:r>
        <w:t>Project One</w:t>
      </w:r>
    </w:p>
    <w:p w14:paraId="670D238C" w14:textId="6EC50210" w:rsidR="201D26C8" w:rsidRDefault="201D26C8" w:rsidP="002C79E6">
      <w:pPr>
        <w:pStyle w:val="Subtitle"/>
      </w:pPr>
    </w:p>
    <w:p w14:paraId="7E19961C" w14:textId="78C70B19" w:rsidR="00A417C1" w:rsidRDefault="00DB75BE" w:rsidP="002C79E6">
      <w:pPr>
        <w:pStyle w:val="Subtitle"/>
      </w:pPr>
      <w:r>
        <w:t>Joshua Shults</w:t>
      </w:r>
    </w:p>
    <w:p w14:paraId="36A0B1B9" w14:textId="0F6803D7" w:rsidR="002C79E6" w:rsidRDefault="00DB75BE" w:rsidP="002C79E6">
      <w:pPr>
        <w:pStyle w:val="Subtitle"/>
      </w:pPr>
      <w:r>
        <w:t>SNHU</w:t>
      </w:r>
    </w:p>
    <w:p w14:paraId="4DCEE24B" w14:textId="513B4E5E" w:rsidR="002C79E6" w:rsidRDefault="00DB75BE" w:rsidP="002C79E6">
      <w:pPr>
        <w:pStyle w:val="Subtitle"/>
      </w:pPr>
      <w:r>
        <w:t>CS 300: Analysis and Design</w:t>
      </w:r>
    </w:p>
    <w:p w14:paraId="14CC3A28" w14:textId="77777777" w:rsidR="002C79E6" w:rsidRDefault="00000000" w:rsidP="002C79E6">
      <w:pPr>
        <w:pStyle w:val="Subtitle"/>
      </w:pPr>
      <w:sdt>
        <w:sdtPr>
          <w:id w:val="-1835602995"/>
          <w:placeholder>
            <w:docPart w:val="D9E59503EA41412BA459AAA382C00DF3"/>
          </w:placeholder>
          <w:temporary/>
          <w:showingPlcHdr/>
          <w15:appearance w15:val="hidden"/>
        </w:sdtPr>
        <w:sdtContent>
          <w:r w:rsidR="002C79E6" w:rsidRPr="67AE9998">
            <w:t>Instructor Name</w:t>
          </w:r>
          <w:r w:rsidR="002C79E6">
            <w:t xml:space="preserve"> </w:t>
          </w:r>
        </w:sdtContent>
      </w:sdt>
    </w:p>
    <w:p w14:paraId="79DFBB03" w14:textId="3D7EE5B5" w:rsidR="201D26C8" w:rsidRDefault="00DB75BE" w:rsidP="002C79E6">
      <w:pPr>
        <w:pStyle w:val="Subtitle"/>
      </w:pPr>
      <w:r>
        <w:t>10/13/2024</w:t>
      </w:r>
    </w:p>
    <w:p w14:paraId="171661EC" w14:textId="77777777" w:rsidR="201D26C8" w:rsidRDefault="201D26C8" w:rsidP="014CA2B6">
      <w:pPr>
        <w:pStyle w:val="Title2"/>
        <w:rPr>
          <w:rFonts w:ascii="Calibri" w:eastAsia="Calibri" w:hAnsi="Calibri" w:cs="Calibri"/>
          <w:szCs w:val="22"/>
        </w:rPr>
      </w:pPr>
    </w:p>
    <w:p w14:paraId="50B749B7" w14:textId="77777777" w:rsidR="201D26C8" w:rsidRDefault="201D26C8" w:rsidP="014CA2B6">
      <w:pPr>
        <w:pStyle w:val="Title2"/>
        <w:rPr>
          <w:rFonts w:ascii="Calibri" w:eastAsia="Calibri" w:hAnsi="Calibri" w:cs="Calibri"/>
          <w:szCs w:val="22"/>
        </w:rPr>
      </w:pPr>
    </w:p>
    <w:p w14:paraId="2293C70D" w14:textId="77777777" w:rsidR="201D26C8" w:rsidRDefault="201D26C8" w:rsidP="014CA2B6">
      <w:pPr>
        <w:pStyle w:val="Title2"/>
        <w:rPr>
          <w:rFonts w:ascii="Calibri" w:eastAsia="Calibri" w:hAnsi="Calibri" w:cs="Calibri"/>
          <w:szCs w:val="22"/>
        </w:rPr>
      </w:pPr>
    </w:p>
    <w:p w14:paraId="1A4801D6" w14:textId="77777777" w:rsidR="201D26C8" w:rsidRDefault="201D26C8" w:rsidP="014CA2B6">
      <w:pPr>
        <w:pStyle w:val="Title2"/>
        <w:rPr>
          <w:rFonts w:ascii="Calibri" w:eastAsia="Calibri" w:hAnsi="Calibri" w:cs="Calibri"/>
          <w:szCs w:val="22"/>
        </w:rPr>
      </w:pPr>
    </w:p>
    <w:p w14:paraId="577B267D" w14:textId="77777777" w:rsidR="201D26C8" w:rsidRDefault="201D26C8" w:rsidP="014CA2B6">
      <w:pPr>
        <w:pStyle w:val="Title2"/>
        <w:rPr>
          <w:rFonts w:ascii="Calibri" w:eastAsia="Calibri" w:hAnsi="Calibri" w:cs="Calibri"/>
          <w:szCs w:val="22"/>
        </w:rPr>
      </w:pPr>
    </w:p>
    <w:p w14:paraId="2A8068A5" w14:textId="77777777" w:rsidR="201D26C8" w:rsidRDefault="201D26C8" w:rsidP="014CA2B6">
      <w:pPr>
        <w:pStyle w:val="Title2"/>
        <w:rPr>
          <w:rFonts w:ascii="Calibri" w:eastAsia="Calibri" w:hAnsi="Calibri" w:cs="Calibri"/>
          <w:szCs w:val="22"/>
        </w:rPr>
      </w:pPr>
    </w:p>
    <w:p w14:paraId="1B3B569D" w14:textId="77777777" w:rsidR="201D26C8" w:rsidRDefault="201D26C8" w:rsidP="014CA2B6">
      <w:pPr>
        <w:pStyle w:val="Title2"/>
        <w:rPr>
          <w:rFonts w:ascii="Calibri" w:eastAsia="Calibri" w:hAnsi="Calibri" w:cs="Calibri"/>
          <w:szCs w:val="22"/>
        </w:rPr>
      </w:pPr>
    </w:p>
    <w:p w14:paraId="4E768240" w14:textId="77777777" w:rsidR="000D4642" w:rsidRDefault="000D4642">
      <w:pPr>
        <w:rPr>
          <w:rFonts w:ascii="Calibri" w:eastAsia="Calibri" w:hAnsi="Calibri" w:cs="Calibri"/>
          <w:szCs w:val="22"/>
        </w:rPr>
      </w:pPr>
      <w:r>
        <w:rPr>
          <w:rFonts w:ascii="Calibri" w:eastAsia="Calibri" w:hAnsi="Calibri" w:cs="Calibri"/>
          <w:szCs w:val="22"/>
        </w:rPr>
        <w:br w:type="page"/>
      </w:r>
    </w:p>
    <w:p w14:paraId="336FBA73" w14:textId="3AD042DB" w:rsidR="00A417C1" w:rsidRDefault="00DB75BE" w:rsidP="00B863FB">
      <w:pPr>
        <w:pStyle w:val="SectionTitle"/>
      </w:pPr>
      <w:r>
        <w:lastRenderedPageBreak/>
        <w:t>Project One</w:t>
      </w:r>
    </w:p>
    <w:p w14:paraId="56E1EFFF" w14:textId="43CAA25F" w:rsidR="00372994" w:rsidRPr="00372994" w:rsidRDefault="00372994" w:rsidP="00372994">
      <w:r>
        <w:t>PSUEDOCODE</w:t>
      </w:r>
    </w:p>
    <w:p w14:paraId="0F90F0B2" w14:textId="5F40FE31" w:rsidR="67AE9998" w:rsidRDefault="00BA5FA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//Psuedocode for the Menu</w:t>
      </w:r>
    </w:p>
    <w:p w14:paraId="38FB187E" w14:textId="141D8179" w:rsidR="00BA5FA2" w:rsidRDefault="00BA5FA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Void main() {</w:t>
      </w:r>
    </w:p>
    <w:p w14:paraId="5D4D275D" w14:textId="2BC7416C" w:rsidR="00BA5FA2" w:rsidRDefault="00BA5FA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//Initialize all the variables for the differing data structures</w:t>
      </w:r>
    </w:p>
    <w:p w14:paraId="39814531" w14:textId="715D796E" w:rsidR="00BA5FA2" w:rsidRDefault="00BA5FA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Vector&lt;course&gt; coursesVector = new Vector&lt;Course&gt;()</w:t>
      </w:r>
    </w:p>
    <w:p w14:paraId="1CD6B8E1" w14:textId="2843390A" w:rsidR="00BA5FA2" w:rsidRDefault="00BA5FA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HashTable&lt;String, Course&gt; courseHashTable = new HashTable&lt;String, Course&gt;()</w:t>
      </w:r>
    </w:p>
    <w:p w14:paraId="5362A0E8" w14:textId="09DFBAAC" w:rsidR="00BA5FA2" w:rsidRDefault="00BA5FA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TreeNode root = null</w:t>
      </w:r>
    </w:p>
    <w:p w14:paraId="59D8CE05" w14:textId="034EA1AC"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//Now initialize the list, but with the change to request which data table the user would like to use</w:t>
      </w:r>
    </w:p>
    <w:p w14:paraId="73F45EF1" w14:textId="71511903"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WHILE TRUE{</w:t>
      </w:r>
    </w:p>
    <w:p w14:paraId="6B656B7A" w14:textId="62EC38F0"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 xml:space="preserve">Print “Menu” </w:t>
      </w:r>
    </w:p>
    <w:p w14:paraId="50CA7B47" w14:textId="5B4C3C37"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“Enter a choice (1, 2, 3, 9)”</w:t>
      </w:r>
    </w:p>
    <w:p w14:paraId="146EB9E8" w14:textId="10EED827"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“1. Load the course data.”</w:t>
      </w:r>
    </w:p>
    <w:p w14:paraId="7C0A9106" w14:textId="76BA59C6"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“2. Print all courses in alphanumeric order”</w:t>
      </w:r>
    </w:p>
    <w:p w14:paraId="005BFB7B" w14:textId="3A442060"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“3. Search for a course and print its information”</w:t>
      </w:r>
    </w:p>
    <w:p w14:paraId="69B62E4A" w14:textId="02ED3A23"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“9. Exit the program.”</w:t>
      </w:r>
    </w:p>
    <w:p w14:paraId="4EBA1D36" w14:textId="25DD2F78"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String choice = Get user’s next input</w:t>
      </w:r>
    </w:p>
    <w:p w14:paraId="1D7D1C54" w14:textId="63B4965C"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p>
    <w:p w14:paraId="6EF66811" w14:textId="57A18CD3"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IF choice == “1”{</w:t>
      </w:r>
    </w:p>
    <w:p w14:paraId="1C0AA346" w14:textId="55ADC545" w:rsidR="001967EC" w:rsidRDefault="001967EC"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 xml:space="preserve">Print “Select a data structure to load the </w:t>
      </w:r>
      <w:r w:rsidR="00C76717">
        <w:rPr>
          <w:rFonts w:eastAsia="Calibri" w:cstheme="minorHAnsi"/>
          <w:noProof/>
          <w:color w:val="000000" w:themeColor="text2"/>
          <w:szCs w:val="22"/>
        </w:rPr>
        <w:t>list into: “</w:t>
      </w:r>
    </w:p>
    <w:p w14:paraId="70433FF1" w14:textId="5D2123B2"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“1. Vector”</w:t>
      </w:r>
    </w:p>
    <w:p w14:paraId="0A214531" w14:textId="565FE8DC"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“2. Hash Table”</w:t>
      </w:r>
    </w:p>
    <w:p w14:paraId="01D423B6" w14:textId="0EC9C607"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“3. Binary Search Tree”</w:t>
      </w:r>
    </w:p>
    <w:p w14:paraId="45243EA3" w14:textId="6356A33B"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String choiceStructure = Get user’s next input</w:t>
      </w:r>
    </w:p>
    <w:p w14:paraId="3CB855CF" w14:textId="662544D3"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lastRenderedPageBreak/>
        <w:tab/>
      </w:r>
      <w:r>
        <w:rPr>
          <w:rFonts w:eastAsia="Calibri" w:cstheme="minorHAnsi"/>
          <w:noProof/>
          <w:color w:val="000000" w:themeColor="text2"/>
          <w:szCs w:val="22"/>
        </w:rPr>
        <w:tab/>
        <w:t>If choiceStructure == “1”{</w:t>
      </w:r>
    </w:p>
    <w:p w14:paraId="09A9EBA0" w14:textId="56446FDD"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loadCourseData(coursesVector, “courses.csv”)</w:t>
      </w:r>
    </w:p>
    <w:p w14:paraId="63A9D51C" w14:textId="4CEE6CA1"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w:t>
      </w:r>
    </w:p>
    <w:p w14:paraId="74F7CD2B" w14:textId="30E5A067"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ELSE IF choiceStructure == “2” {</w:t>
      </w:r>
    </w:p>
    <w:p w14:paraId="7175C7F7" w14:textId="36627ED5"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loadCourseData(courseHashTable, “courses.csv”)</w:t>
      </w:r>
    </w:p>
    <w:p w14:paraId="0856FE88" w14:textId="4689DBDC"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w:t>
      </w:r>
    </w:p>
    <w:p w14:paraId="561A0680" w14:textId="141E1C7D"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ELSE IF choiceStructure == “3” {</w:t>
      </w:r>
    </w:p>
    <w:p w14:paraId="0A7A256D" w14:textId="1F26F98A"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loadCourseData(root, “courses.csv”</w:t>
      </w:r>
    </w:p>
    <w:p w14:paraId="6E7A806F" w14:textId="3992C285"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w:t>
      </w:r>
    </w:p>
    <w:p w14:paraId="1DB87A5F" w14:textId="591B7DFF"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IF choice == “2” {</w:t>
      </w:r>
    </w:p>
    <w:p w14:paraId="1A147F04" w14:textId="316CAEB3"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If choiceStructure == “1” {</w:t>
      </w:r>
    </w:p>
    <w:p w14:paraId="38351878" w14:textId="3FCFD0CC"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printCourses(coursesVector)</w:t>
      </w:r>
    </w:p>
    <w:p w14:paraId="1F51D075" w14:textId="2752B1FF"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If choiceStructure == “2”</w:t>
      </w:r>
    </w:p>
    <w:p w14:paraId="0992466E" w14:textId="06D4CEE3"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printCourses(courseHashTable)</w:t>
      </w:r>
    </w:p>
    <w:p w14:paraId="178490F2" w14:textId="0E487BBF"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If choiceStructure == “3”</w:t>
      </w:r>
    </w:p>
    <w:p w14:paraId="1856C101" w14:textId="6C770B00"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inOrderTraversal(root)</w:t>
      </w:r>
    </w:p>
    <w:p w14:paraId="1C255981" w14:textId="3A97BCC4"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IF choice == “3”</w:t>
      </w:r>
    </w:p>
    <w:p w14:paraId="06F25DE2" w14:textId="799DDEF4"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“Enter a courseID to search for: “</w:t>
      </w:r>
    </w:p>
    <w:p w14:paraId="00EC8AE0" w14:textId="2BD60B61"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String courseID = Get user’s next input</w:t>
      </w:r>
    </w:p>
    <w:p w14:paraId="25CC4586" w14:textId="686D65CB"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IF choiceStructure == “1”</w:t>
      </w:r>
    </w:p>
    <w:p w14:paraId="086E0688" w14:textId="719C2FAB"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searchAndPrintCourse (coursesVector, courseID)</w:t>
      </w:r>
    </w:p>
    <w:p w14:paraId="4837FD42" w14:textId="24EB327A"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IF choiceStructure == “2”</w:t>
      </w:r>
    </w:p>
    <w:p w14:paraId="7F98B9E1" w14:textId="75264F6F"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searchAndPrintCourse (coursesHashTable, courseID)</w:t>
      </w:r>
    </w:p>
    <w:p w14:paraId="107760DC" w14:textId="6061EDA7"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IF choiceStructure == “3”</w:t>
      </w:r>
    </w:p>
    <w:p w14:paraId="645A9240" w14:textId="4EF52A7C"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lastRenderedPageBreak/>
        <w:tab/>
      </w:r>
      <w:r>
        <w:rPr>
          <w:rFonts w:eastAsia="Calibri" w:cstheme="minorHAnsi"/>
          <w:noProof/>
          <w:color w:val="000000" w:themeColor="text2"/>
          <w:szCs w:val="22"/>
        </w:rPr>
        <w:tab/>
      </w:r>
      <w:r>
        <w:rPr>
          <w:rFonts w:eastAsia="Calibri" w:cstheme="minorHAnsi"/>
          <w:noProof/>
          <w:color w:val="000000" w:themeColor="text2"/>
          <w:szCs w:val="22"/>
        </w:rPr>
        <w:tab/>
        <w:t>searchAndPrintCourse (root, courseID)</w:t>
      </w:r>
    </w:p>
    <w:p w14:paraId="7536FD15" w14:textId="700AE093"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IF choice == “9”</w:t>
      </w:r>
    </w:p>
    <w:p w14:paraId="49A37920" w14:textId="624D4983"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“Exiting program.”</w:t>
      </w:r>
    </w:p>
    <w:p w14:paraId="7E34FCD1" w14:textId="1399A281"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Break</w:t>
      </w:r>
    </w:p>
    <w:p w14:paraId="072BD97F" w14:textId="77777777" w:rsidR="00C76717" w:rsidRDefault="00C76717" w:rsidP="3D0A9892">
      <w:pPr>
        <w:pStyle w:val="TableFigure"/>
        <w:spacing w:after="160"/>
        <w:rPr>
          <w:rFonts w:eastAsia="Calibri" w:cstheme="minorHAnsi"/>
          <w:noProof/>
          <w:color w:val="000000" w:themeColor="text2"/>
          <w:szCs w:val="22"/>
        </w:rPr>
      </w:pPr>
    </w:p>
    <w:p w14:paraId="642FC066" w14:textId="1FAE8028"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ELSE{</w:t>
      </w:r>
    </w:p>
    <w:p w14:paraId="70A5D045" w14:textId="13BD95C8" w:rsidR="00C76717" w:rsidRDefault="00C76717"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“Invalid option, please choose from the options on the Menu.”</w:t>
      </w:r>
    </w:p>
    <w:p w14:paraId="70854811" w14:textId="77777777" w:rsidR="00C76717" w:rsidRDefault="00C76717" w:rsidP="3D0A9892">
      <w:pPr>
        <w:pStyle w:val="TableFigure"/>
        <w:spacing w:after="160"/>
        <w:rPr>
          <w:rFonts w:eastAsia="Calibri" w:cstheme="minorHAnsi"/>
          <w:noProof/>
          <w:color w:val="000000" w:themeColor="text2"/>
          <w:szCs w:val="22"/>
        </w:rPr>
      </w:pPr>
    </w:p>
    <w:p w14:paraId="309F754E" w14:textId="28C8FB37" w:rsidR="00C76717"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//Funciton to print courses alphanumerically with the Vector</w:t>
      </w:r>
    </w:p>
    <w:p w14:paraId="3DB52AF9" w14:textId="432154EE"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Void printCourses(Vector&lt;Course&gt; courses) {</w:t>
      </w:r>
    </w:p>
    <w:p w14:paraId="2C7C3844" w14:textId="6E3554F1"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//sort the vector by each courseID</w:t>
      </w:r>
    </w:p>
    <w:p w14:paraId="5840C5B9" w14:textId="397C906F"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Sort(courses, courseID)</w:t>
      </w:r>
    </w:p>
    <w:p w14:paraId="5C2371E3" w14:textId="56D50707"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p>
    <w:p w14:paraId="2BB0EEAA" w14:textId="6707A989"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For each course in courses {</w:t>
      </w:r>
    </w:p>
    <w:p w14:paraId="11729DD1" w14:textId="5AF567D6"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“Course ID: “ + course.courseID</w:t>
      </w:r>
    </w:p>
    <w:p w14:paraId="1648E138" w14:textId="195DB2B7"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“Course Name: “ + course.courseName</w:t>
      </w:r>
    </w:p>
    <w:p w14:paraId="53D21CBC" w14:textId="615FBF56"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IF course.prerequisites == 0:</w:t>
      </w:r>
    </w:p>
    <w:p w14:paraId="6E08D05F" w14:textId="50F2CA0A"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Print “No prerequisites”</w:t>
      </w:r>
    </w:p>
    <w:p w14:paraId="12FD91C3" w14:textId="4FA355A0"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Else</w:t>
      </w:r>
    </w:p>
    <w:p w14:paraId="77957162" w14:textId="36C31D33"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Print “Prerequisites: “</w:t>
      </w:r>
    </w:p>
    <w:p w14:paraId="2B376EAF" w14:textId="2B0AF744"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For each prerequisite in prerequisitesList</w:t>
      </w:r>
    </w:p>
    <w:p w14:paraId="0849F5D2" w14:textId="0882D516"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Print prerequisite + “ “</w:t>
      </w:r>
    </w:p>
    <w:p w14:paraId="7ED44382" w14:textId="77777777" w:rsidR="009A654D" w:rsidRDefault="009A654D" w:rsidP="3D0A9892">
      <w:pPr>
        <w:pStyle w:val="TableFigure"/>
        <w:spacing w:after="160"/>
        <w:rPr>
          <w:rFonts w:eastAsia="Calibri" w:cstheme="minorHAnsi"/>
          <w:noProof/>
          <w:color w:val="000000" w:themeColor="text2"/>
          <w:szCs w:val="22"/>
        </w:rPr>
      </w:pPr>
    </w:p>
    <w:p w14:paraId="0C37FB25" w14:textId="6C5CCBF4" w:rsidR="009A654D" w:rsidRDefault="009A654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//Function to print courses alphanumerically with a Hash Table</w:t>
      </w:r>
    </w:p>
    <w:p w14:paraId="7E08E88F"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lastRenderedPageBreak/>
        <w:t>void printCourses (unordered_map&lt;String, Course&gt;&amp; courses)</w:t>
      </w:r>
    </w:p>
    <w:p w14:paraId="05E07FAD"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//create a temporary vector to store the courses to be sorted</w:t>
      </w:r>
    </w:p>
    <w:p w14:paraId="7CC1CBA8"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Vector&lt;Course&gt; courseList</w:t>
      </w:r>
    </w:p>
    <w:p w14:paraId="6138A0F5"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//extract the courses from the hash table into this vector</w:t>
      </w:r>
    </w:p>
    <w:p w14:paraId="070B99F2"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FOR (const auto&amp; pair : courses) {</w:t>
      </w:r>
    </w:p>
    <w:p w14:paraId="63289FA7"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courseLIst.push_back(pair.second)</w:t>
      </w:r>
    </w:p>
    <w:p w14:paraId="48CC9FAE"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w:t>
      </w:r>
    </w:p>
    <w:p w14:paraId="298E6F3D"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//now sort the vector by courseID</w:t>
      </w:r>
    </w:p>
    <w:p w14:paraId="5620C09E"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Sort(courseList.begin(), courseLIst.end(), [](Course&amp; a, Course&amp; b)</w:t>
      </w:r>
    </w:p>
    <w:p w14:paraId="24938A7B"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Return a.courseID &lt; b.courseID</w:t>
      </w:r>
    </w:p>
    <w:p w14:paraId="1A2B6E7B"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//Print the sorted course list along with any prerequesites</w:t>
      </w:r>
    </w:p>
    <w:p w14:paraId="2E966E85"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For (const auto&amp; course : courseList) {</w:t>
      </w:r>
    </w:p>
    <w:p w14:paraId="22971B44"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“Course ID: “ + course.courseID</w:t>
      </w:r>
    </w:p>
    <w:p w14:paraId="4F7D076B"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“Course Name: “ + course.courseName</w:t>
      </w:r>
    </w:p>
    <w:p w14:paraId="03500D92"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any prerequisites</w:t>
      </w:r>
    </w:p>
    <w:p w14:paraId="60C22A7A"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If (!course.prerequisites.empty())</w:t>
      </w:r>
    </w:p>
    <w:p w14:paraId="27737B66" w14:textId="77777777" w:rsidR="00B27642"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“Prerequisites: “</w:t>
      </w:r>
    </w:p>
    <w:p w14:paraId="441C4582" w14:textId="77777777" w:rsidR="00372994" w:rsidRDefault="00B2764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For (const auto&amp; pre</w:t>
      </w:r>
      <w:r w:rsidR="00372994">
        <w:rPr>
          <w:rFonts w:eastAsia="Calibri" w:cstheme="minorHAnsi"/>
          <w:noProof/>
          <w:color w:val="000000" w:themeColor="text2"/>
          <w:szCs w:val="22"/>
        </w:rPr>
        <w:t>req : course.prerequisites) {</w:t>
      </w:r>
    </w:p>
    <w:p w14:paraId="5FC26520"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Print prereq + “ “</w:t>
      </w:r>
    </w:p>
    <w:p w14:paraId="21AD3D12" w14:textId="77777777" w:rsidR="00372994" w:rsidRDefault="00372994" w:rsidP="3D0A9892">
      <w:pPr>
        <w:pStyle w:val="TableFigure"/>
        <w:spacing w:after="160"/>
        <w:rPr>
          <w:rFonts w:eastAsia="Calibri" w:cstheme="minorHAnsi"/>
          <w:noProof/>
          <w:color w:val="000000" w:themeColor="text2"/>
          <w:szCs w:val="22"/>
        </w:rPr>
      </w:pPr>
    </w:p>
    <w:p w14:paraId="7F1DD6EC"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//Funciton to alphanumerically sort the BST</w:t>
      </w:r>
    </w:p>
    <w:p w14:paraId="569CB7A7"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Void inOrderTraversal (TreeNode* root)</w:t>
      </w:r>
    </w:p>
    <w:p w14:paraId="12D54150"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If (root != nullptr)</w:t>
      </w:r>
    </w:p>
    <w:p w14:paraId="1769DD58"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//recursively sort the tree by going left</w:t>
      </w:r>
    </w:p>
    <w:p w14:paraId="5094AF3F"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lastRenderedPageBreak/>
        <w:tab/>
        <w:t>inOrderTraversal(root-&gt;left)</w:t>
      </w:r>
    </w:p>
    <w:p w14:paraId="03A7D834"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“Course ID: “ root-&gt;data.courseID</w:t>
      </w:r>
    </w:p>
    <w:p w14:paraId="1B80C03D"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“Course Name: “ root-&gt;data.courseName</w:t>
      </w:r>
    </w:p>
    <w:p w14:paraId="0F379441"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//print any prerequisites if they exist</w:t>
      </w:r>
    </w:p>
    <w:p w14:paraId="5ED25524"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If (!root-&gt;data.prerequisites.empty())</w:t>
      </w:r>
    </w:p>
    <w:p w14:paraId="01CCAC40"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“Prerequisites: “</w:t>
      </w:r>
    </w:p>
    <w:p w14:paraId="2B0F161F"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For (const auto&amp; prereq : root-&gt;data.prerequisites)</w:t>
      </w:r>
    </w:p>
    <w:p w14:paraId="7CB827DA"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r>
      <w:r>
        <w:rPr>
          <w:rFonts w:eastAsia="Calibri" w:cstheme="minorHAnsi"/>
          <w:noProof/>
          <w:color w:val="000000" w:themeColor="text2"/>
          <w:szCs w:val="22"/>
        </w:rPr>
        <w:tab/>
        <w:t>Print prereq + “ “</w:t>
      </w:r>
    </w:p>
    <w:p w14:paraId="26A53D74"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Else</w:t>
      </w:r>
    </w:p>
    <w:p w14:paraId="0897C2BF"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r>
      <w:r>
        <w:rPr>
          <w:rFonts w:eastAsia="Calibri" w:cstheme="minorHAnsi"/>
          <w:noProof/>
          <w:color w:val="000000" w:themeColor="text2"/>
          <w:szCs w:val="22"/>
        </w:rPr>
        <w:tab/>
        <w:t>Print “No prerequisites.”</w:t>
      </w:r>
    </w:p>
    <w:p w14:paraId="45BB2F0D"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//recursively go right</w:t>
      </w:r>
    </w:p>
    <w:p w14:paraId="56E3043D" w14:textId="77777777"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InOrderTraversal(root-&gt;right)</w:t>
      </w:r>
    </w:p>
    <w:p w14:paraId="03ED5BCE" w14:textId="77777777" w:rsidR="00372994" w:rsidRDefault="00372994" w:rsidP="3D0A9892">
      <w:pPr>
        <w:pStyle w:val="TableFigure"/>
        <w:spacing w:after="160"/>
        <w:rPr>
          <w:rFonts w:eastAsia="Calibri" w:cstheme="minorHAnsi"/>
          <w:noProof/>
          <w:color w:val="000000" w:themeColor="text2"/>
          <w:szCs w:val="22"/>
        </w:rPr>
      </w:pPr>
    </w:p>
    <w:p w14:paraId="2BCC1073" w14:textId="4FC3FE36" w:rsidR="00B27642" w:rsidRDefault="00372994" w:rsidP="3D0A9892">
      <w:pPr>
        <w:pStyle w:val="TableFigure"/>
        <w:spacing w:after="160"/>
        <w:rPr>
          <w:rFonts w:eastAsia="Calibri" w:cstheme="minorHAnsi"/>
          <w:noProof/>
          <w:color w:val="000000" w:themeColor="text2"/>
          <w:szCs w:val="22"/>
          <w:u w:val="single"/>
        </w:rPr>
      </w:pPr>
      <w:r w:rsidRPr="00372994">
        <w:rPr>
          <w:rFonts w:eastAsia="Calibri" w:cstheme="minorHAnsi"/>
          <w:b/>
          <w:bCs/>
          <w:noProof/>
          <w:color w:val="000000" w:themeColor="text2"/>
          <w:szCs w:val="22"/>
          <w:u w:val="single"/>
        </w:rPr>
        <w:t>EVALUATION</w:t>
      </w:r>
    </w:p>
    <w:p w14:paraId="65273B4F" w14:textId="7B7CED9F"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Vector</w:t>
      </w:r>
    </w:p>
    <w:p w14:paraId="70B19FF6" w14:textId="6C84DAAE" w:rsidR="00372994" w:rsidRDefault="00372994"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As for file reading and parsing with a vector data structure for every course reading and parsing the course ID, name, and their prerequisites will be done once per line. The cost of each of these operations is 0(1). Insertion into the vector is also simple push operations that are at a complexity of 0(1). The total cost for insertion from the csv file into a vector is O(n) with n being the number of courses.</w:t>
      </w:r>
    </w:p>
    <w:p w14:paraId="11FDE1F7" w14:textId="44E5195C"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Hash Table</w:t>
      </w:r>
    </w:p>
    <w:p w14:paraId="486BA99C" w14:textId="4BAB3169"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 xml:space="preserve">Reading and parsing by course ID, name, and prerequisites occur n times, once for each line, and it has the same cost as the vector: O(1) for each parsed line. This means that the total cost for reading </w:t>
      </w:r>
      <w:r>
        <w:rPr>
          <w:rFonts w:eastAsia="Calibri" w:cstheme="minorHAnsi"/>
          <w:noProof/>
          <w:color w:val="000000" w:themeColor="text2"/>
          <w:szCs w:val="22"/>
        </w:rPr>
        <w:lastRenderedPageBreak/>
        <w:t>and parsing will be O(n) as well. Insertion into a hash table has a worst-case scenario due to collisions that can occur with hashing, but with a well written hash function the best case scenario would be O(1).</w:t>
      </w:r>
    </w:p>
    <w:p w14:paraId="115FABA8" w14:textId="79E75904"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Binary Search Tree</w:t>
      </w:r>
    </w:p>
    <w:p w14:paraId="5D8E1BB5" w14:textId="4DFF522B"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For a binary search tree reading and parsing is also done “n” times, once per line read. The cost for splitting and parsing each line is also O(1). Insertion into a BST has a time complexity of O(log n), which means that in the worst case scenario the insertion time will be O(n^2).</w:t>
      </w:r>
    </w:p>
    <w:p w14:paraId="3B6C08B6" w14:textId="43943A57" w:rsidR="00593EC2" w:rsidRDefault="00593EC2" w:rsidP="3D0A9892">
      <w:pPr>
        <w:pStyle w:val="TableFigure"/>
        <w:spacing w:after="160"/>
        <w:rPr>
          <w:rFonts w:eastAsia="Calibri" w:cstheme="minorHAnsi"/>
          <w:b/>
          <w:bCs/>
          <w:noProof/>
          <w:color w:val="000000" w:themeColor="text2"/>
          <w:szCs w:val="22"/>
          <w:u w:val="single"/>
        </w:rPr>
      </w:pPr>
      <w:r>
        <w:rPr>
          <w:rFonts w:eastAsia="Calibri" w:cstheme="minorHAnsi"/>
          <w:b/>
          <w:bCs/>
          <w:noProof/>
          <w:color w:val="000000" w:themeColor="text2"/>
          <w:szCs w:val="22"/>
          <w:u w:val="single"/>
        </w:rPr>
        <w:t>Advantages and disadvantages</w:t>
      </w:r>
    </w:p>
    <w:p w14:paraId="7ED94176" w14:textId="61E4DF35"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Vector Advantages:</w:t>
      </w:r>
    </w:p>
    <w:p w14:paraId="411B7D9A" w14:textId="45F55C69"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A vector is a simple data structure with efficient memory usage, and for this program insertion would be fast at O(1) on average.</w:t>
      </w:r>
    </w:p>
    <w:p w14:paraId="694C91D4" w14:textId="79C8C0A9"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Vector Disadvantages:</w:t>
      </w:r>
    </w:p>
    <w:p w14:paraId="38E9928F" w14:textId="6589BD3C"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Sorting the vector alphanumerically requires additional steps with a O(n log n) time complexity. Also using linear search would be slower while using a vector.</w:t>
      </w:r>
    </w:p>
    <w:p w14:paraId="1EAF47BD" w14:textId="1805D5F7"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Hash Table Advantages:</w:t>
      </w:r>
    </w:p>
    <w:p w14:paraId="774DEAF1" w14:textId="4A323BDE"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A hash table would have fast insertion and search capabilities with the average complexity being O(1). Also, a hash table would have fast access to courses by the courseID.</w:t>
      </w:r>
    </w:p>
    <w:p w14:paraId="30FD32F1" w14:textId="7CC93785"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Hash Table Disadvantages:</w:t>
      </w:r>
    </w:p>
    <w:p w14:paraId="67EBBD1E" w14:textId="3C52A91A" w:rsidR="00593EC2" w:rsidRDefault="00593EC2"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There are additional steps for alphanumerically sorting the Hash table with a complexity of O(n log n).</w:t>
      </w:r>
      <w:r w:rsidR="009D786D">
        <w:rPr>
          <w:rFonts w:eastAsia="Calibri" w:cstheme="minorHAnsi"/>
          <w:noProof/>
          <w:color w:val="000000" w:themeColor="text2"/>
          <w:szCs w:val="22"/>
        </w:rPr>
        <w:t xml:space="preserve"> Also, due to hashing collisions time complexity can be lengthened to O(n) instead of O(1) in the worst case.</w:t>
      </w:r>
    </w:p>
    <w:p w14:paraId="64923474" w14:textId="2555EB96" w:rsidR="009D786D" w:rsidRDefault="009D786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BST advantages:</w:t>
      </w:r>
    </w:p>
    <w:p w14:paraId="47590CB3" w14:textId="01385395" w:rsidR="009D786D" w:rsidRDefault="009D786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Courses are automatically sorted in order for the easiest scenario for alphanumeric sorting at a complexity of O(log n) due to recursively traversing the list. Also, searching the BST would be much quicker than a linear search due to a tree’s pointers.</w:t>
      </w:r>
    </w:p>
    <w:p w14:paraId="22257973" w14:textId="47459511" w:rsidR="009D786D" w:rsidRDefault="009D786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lastRenderedPageBreak/>
        <w:t>BST disadvantages:</w:t>
      </w:r>
    </w:p>
    <w:p w14:paraId="3627D040" w14:textId="242AC838" w:rsidR="009D786D" w:rsidRDefault="009D786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There could be a worst case insertion scenario with a time complexity of O(n).</w:t>
      </w:r>
    </w:p>
    <w:p w14:paraId="490B2F9B" w14:textId="4A93CEF1" w:rsidR="009D786D" w:rsidRDefault="009D786D" w:rsidP="3D0A9892">
      <w:pPr>
        <w:pStyle w:val="TableFigure"/>
        <w:spacing w:after="160"/>
        <w:rPr>
          <w:rFonts w:eastAsia="Calibri" w:cstheme="minorHAnsi"/>
          <w:b/>
          <w:bCs/>
          <w:noProof/>
          <w:color w:val="000000" w:themeColor="text2"/>
          <w:szCs w:val="22"/>
          <w:u w:val="single"/>
        </w:rPr>
      </w:pPr>
      <w:r>
        <w:rPr>
          <w:rFonts w:eastAsia="Calibri" w:cstheme="minorHAnsi"/>
          <w:b/>
          <w:bCs/>
          <w:noProof/>
          <w:color w:val="000000" w:themeColor="text2"/>
          <w:szCs w:val="22"/>
          <w:u w:val="single"/>
        </w:rPr>
        <w:t>Recommendations</w:t>
      </w:r>
    </w:p>
    <w:p w14:paraId="1E2B5897" w14:textId="42110EB6" w:rsidR="009D786D" w:rsidRPr="009D786D" w:rsidRDefault="009D786D" w:rsidP="3D0A9892">
      <w:pPr>
        <w:pStyle w:val="TableFigure"/>
        <w:spacing w:after="160"/>
        <w:rPr>
          <w:rFonts w:eastAsia="Calibri" w:cstheme="minorHAnsi"/>
          <w:noProof/>
          <w:color w:val="000000" w:themeColor="text2"/>
          <w:szCs w:val="22"/>
        </w:rPr>
      </w:pPr>
      <w:r>
        <w:rPr>
          <w:rFonts w:eastAsia="Calibri" w:cstheme="minorHAnsi"/>
          <w:noProof/>
          <w:color w:val="000000" w:themeColor="text2"/>
          <w:szCs w:val="22"/>
        </w:rPr>
        <w:tab/>
        <w:t>For this program I would recommend using a Hash Table, as it provides the most efficient average time complexity when it comes to insertion and searching. This works with the advisor’s requirements for efficiently accessing course information and printing their information. The only real disadvantage of using the Hash Table is the additional step that is required to print courses in alphanumeric order, but as per the advisor’s requirements a Hash Table would still be the most efficient.</w:t>
      </w:r>
    </w:p>
    <w:sectPr w:rsidR="009D786D" w:rsidRPr="009D786D">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3527F" w14:textId="77777777" w:rsidR="006541B4" w:rsidRDefault="006541B4">
      <w:pPr>
        <w:spacing w:line="240" w:lineRule="auto"/>
      </w:pPr>
      <w:r>
        <w:separator/>
      </w:r>
    </w:p>
    <w:p w14:paraId="6860CEE4" w14:textId="77777777" w:rsidR="006541B4" w:rsidRDefault="006541B4"/>
  </w:endnote>
  <w:endnote w:type="continuationSeparator" w:id="0">
    <w:p w14:paraId="1665E737" w14:textId="77777777" w:rsidR="006541B4" w:rsidRDefault="006541B4">
      <w:pPr>
        <w:spacing w:line="240" w:lineRule="auto"/>
      </w:pPr>
      <w:r>
        <w:continuationSeparator/>
      </w:r>
    </w:p>
    <w:p w14:paraId="5E63E5F8" w14:textId="77777777" w:rsidR="006541B4" w:rsidRDefault="00654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7AD6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7A93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A0A5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3D941" w14:textId="77777777" w:rsidR="006541B4" w:rsidRDefault="006541B4">
      <w:pPr>
        <w:spacing w:line="240" w:lineRule="auto"/>
      </w:pPr>
      <w:r>
        <w:separator/>
      </w:r>
    </w:p>
    <w:p w14:paraId="0432645D" w14:textId="77777777" w:rsidR="006541B4" w:rsidRDefault="006541B4"/>
  </w:footnote>
  <w:footnote w:type="continuationSeparator" w:id="0">
    <w:p w14:paraId="0454ABC4" w14:textId="77777777" w:rsidR="006541B4" w:rsidRDefault="006541B4">
      <w:pPr>
        <w:spacing w:line="240" w:lineRule="auto"/>
      </w:pPr>
      <w:r>
        <w:continuationSeparator/>
      </w:r>
    </w:p>
    <w:p w14:paraId="3F4E23F8" w14:textId="77777777" w:rsidR="006541B4" w:rsidRDefault="006541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84658"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3A1CB"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8EFB9"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BE"/>
    <w:rsid w:val="00023AFE"/>
    <w:rsid w:val="000A3D9B"/>
    <w:rsid w:val="000D4642"/>
    <w:rsid w:val="000D539D"/>
    <w:rsid w:val="00116273"/>
    <w:rsid w:val="001967EC"/>
    <w:rsid w:val="002C79E6"/>
    <w:rsid w:val="002F3AE9"/>
    <w:rsid w:val="00372994"/>
    <w:rsid w:val="003804CC"/>
    <w:rsid w:val="00593EC2"/>
    <w:rsid w:val="005C199E"/>
    <w:rsid w:val="006541B4"/>
    <w:rsid w:val="00664C1A"/>
    <w:rsid w:val="0087407D"/>
    <w:rsid w:val="009A654D"/>
    <w:rsid w:val="009D786D"/>
    <w:rsid w:val="00A417C1"/>
    <w:rsid w:val="00B27642"/>
    <w:rsid w:val="00B863FB"/>
    <w:rsid w:val="00B86440"/>
    <w:rsid w:val="00BA5FA2"/>
    <w:rsid w:val="00BB2D6F"/>
    <w:rsid w:val="00C00F8F"/>
    <w:rsid w:val="00C03068"/>
    <w:rsid w:val="00C76717"/>
    <w:rsid w:val="00D620FD"/>
    <w:rsid w:val="00D91044"/>
    <w:rsid w:val="00DB75BE"/>
    <w:rsid w:val="00E67454"/>
    <w:rsid w:val="00EB0E13"/>
    <w:rsid w:val="00EE45BB"/>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1A3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shu\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E59503EA41412BA459AAA382C00DF3"/>
        <w:category>
          <w:name w:val="General"/>
          <w:gallery w:val="placeholder"/>
        </w:category>
        <w:types>
          <w:type w:val="bbPlcHdr"/>
        </w:types>
        <w:behaviors>
          <w:behavior w:val="content"/>
        </w:behaviors>
        <w:guid w:val="{5764BC2A-5277-4C28-BF77-09C3ADBE7288}"/>
      </w:docPartPr>
      <w:docPartBody>
        <w:p w:rsidR="00000000" w:rsidRDefault="00000000">
          <w:pPr>
            <w:pStyle w:val="D9E59503EA41412BA459AAA382C00DF3"/>
          </w:pPr>
          <w:r w:rsidRPr="67AE9998">
            <w:t>Instructor Name</w:t>
          </w: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A6"/>
    <w:rsid w:val="003805A6"/>
    <w:rsid w:val="00EE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3CC6C9BF3410E9D97F6C27161E8A3">
    <w:name w:val="D433CC6C9BF3410E9D97F6C27161E8A3"/>
  </w:style>
  <w:style w:type="paragraph" w:customStyle="1" w:styleId="6BBE8A8A517248E48748BC1249C58187">
    <w:name w:val="6BBE8A8A517248E48748BC1249C58187"/>
  </w:style>
  <w:style w:type="paragraph" w:customStyle="1" w:styleId="FE28EFDB338D4B549665BF329C27DC88">
    <w:name w:val="FE28EFDB338D4B549665BF329C27DC88"/>
  </w:style>
  <w:style w:type="paragraph" w:customStyle="1" w:styleId="8EFE1F3B561C4234BF606CFA0453FF18">
    <w:name w:val="8EFE1F3B561C4234BF606CFA0453FF18"/>
  </w:style>
  <w:style w:type="paragraph" w:customStyle="1" w:styleId="29634BCE1E804C42BB875C511ADC2820">
    <w:name w:val="29634BCE1E804C42BB875C511ADC2820"/>
  </w:style>
  <w:style w:type="paragraph" w:customStyle="1" w:styleId="9BBEC6965A4D4B019E97C6B2A637CA13">
    <w:name w:val="9BBEC6965A4D4B019E97C6B2A637CA13"/>
  </w:style>
  <w:style w:type="paragraph" w:customStyle="1" w:styleId="6F489BAEF7054336A73B424F6D1ABC51">
    <w:name w:val="6F489BAEF7054336A73B424F6D1ABC51"/>
  </w:style>
  <w:style w:type="paragraph" w:customStyle="1" w:styleId="D9E59503EA41412BA459AAA382C00DF3">
    <w:name w:val="D9E59503EA41412BA459AAA382C00DF3"/>
  </w:style>
  <w:style w:type="paragraph" w:customStyle="1" w:styleId="FE56F5EA2F25424A85E0F9D74CCCB387">
    <w:name w:val="FE56F5EA2F25424A85E0F9D74CCCB387"/>
  </w:style>
  <w:style w:type="paragraph" w:customStyle="1" w:styleId="D19E7822729A49AA8FF175373FC0E03B">
    <w:name w:val="D19E7822729A49AA8FF175373FC0E03B"/>
  </w:style>
  <w:style w:type="paragraph" w:customStyle="1" w:styleId="932385CACB8546FE8672DCCBC98375C4">
    <w:name w:val="932385CACB8546FE8672DCCBC98375C4"/>
  </w:style>
  <w:style w:type="paragraph" w:customStyle="1" w:styleId="E083795AD7604DE4841722A1B69983EF">
    <w:name w:val="E083795AD7604DE4841722A1B69983EF"/>
  </w:style>
  <w:style w:type="paragraph" w:customStyle="1" w:styleId="84671BB989504E06811276787E745ACE">
    <w:name w:val="84671BB989504E06811276787E745ACE"/>
  </w:style>
  <w:style w:type="paragraph" w:customStyle="1" w:styleId="C99DAB4F49A64EDB89CB02B94EECE2AA">
    <w:name w:val="C99DAB4F49A64EDB89CB02B94EECE2AA"/>
  </w:style>
  <w:style w:type="paragraph" w:customStyle="1" w:styleId="F52C29D797CC41EB9686FD00B2EF9895">
    <w:name w:val="F52C29D797CC41EB9686FD00B2EF9895"/>
  </w:style>
  <w:style w:type="paragraph" w:customStyle="1" w:styleId="00B8249F036F4968992794958622E678">
    <w:name w:val="00B8249F036F4968992794958622E678"/>
  </w:style>
  <w:style w:type="paragraph" w:customStyle="1" w:styleId="2F5EF1C9ABA348879D10983A5C2EF012">
    <w:name w:val="2F5EF1C9ABA348879D10983A5C2EF012"/>
  </w:style>
  <w:style w:type="paragraph" w:customStyle="1" w:styleId="3AD20FCCB7C54795B847836D176D88E8">
    <w:name w:val="3AD20FCCB7C54795B847836D176D88E8"/>
  </w:style>
  <w:style w:type="paragraph" w:customStyle="1" w:styleId="D487E1E2908B47CC8FACEE83D926F51D">
    <w:name w:val="D487E1E2908B47CC8FACEE83D926F51D"/>
  </w:style>
  <w:style w:type="paragraph" w:customStyle="1" w:styleId="9AD2789345D04B95AE0BFB1137472D56">
    <w:name w:val="9AD2789345D04B95AE0BFB1137472D56"/>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1CCA9664F08543378CD6BF32D1793DAC">
    <w:name w:val="1CCA9664F08543378CD6BF32D1793DAC"/>
  </w:style>
  <w:style w:type="paragraph" w:customStyle="1" w:styleId="E0CF070014824904B626F84BF3B79B5A">
    <w:name w:val="E0CF070014824904B626F84BF3B79B5A"/>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57E26CAF9714459A8C6BB310124FCD5A">
    <w:name w:val="57E26CAF9714459A8C6BB310124FCD5A"/>
  </w:style>
  <w:style w:type="paragraph" w:customStyle="1" w:styleId="359B7ED1F8FC47239FAE6FDB8FA35938">
    <w:name w:val="359B7ED1F8FC47239FAE6FDB8FA35938"/>
  </w:style>
  <w:style w:type="paragraph" w:customStyle="1" w:styleId="84A302A5A9A5455E8C1BC977B576B1E2">
    <w:name w:val="84A302A5A9A5455E8C1BC977B576B1E2"/>
  </w:style>
  <w:style w:type="paragraph" w:customStyle="1" w:styleId="0014A030307D44EEB5648A1CF7A18456">
    <w:name w:val="0014A030307D44EEB5648A1CF7A18456"/>
  </w:style>
  <w:style w:type="paragraph" w:customStyle="1" w:styleId="72DA58A733FB4AC1B6B3AD909221F035">
    <w:name w:val="72DA58A733FB4AC1B6B3AD909221F035"/>
  </w:style>
  <w:style w:type="paragraph" w:customStyle="1" w:styleId="10CF22487B98407686F5113130065FDC">
    <w:name w:val="10CF22487B98407686F5113130065FDC"/>
  </w:style>
  <w:style w:type="paragraph" w:customStyle="1" w:styleId="B9ED2011D7D0419C9D83368C95D2DF24">
    <w:name w:val="B9ED2011D7D0419C9D83368C95D2DF24"/>
  </w:style>
  <w:style w:type="paragraph" w:customStyle="1" w:styleId="F903B2DA0C654F75854456216E30A833">
    <w:name w:val="F903B2DA0C654F75854456216E30A833"/>
  </w:style>
  <w:style w:type="character" w:styleId="Hyperlink">
    <w:name w:val="Hyperlink"/>
    <w:basedOn w:val="DefaultParagraphFont"/>
    <w:uiPriority w:val="99"/>
    <w:unhideWhenUsed/>
    <w:rPr>
      <w:color w:val="467886" w:themeColor="hyperlink"/>
      <w:u w:val="single"/>
    </w:rPr>
  </w:style>
  <w:style w:type="paragraph" w:customStyle="1" w:styleId="ED869A4882504A76A80931173CC5E091">
    <w:name w:val="ED869A4882504A76A80931173CC5E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8</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2024-10-14T09:58:00Z</dcterms:created>
  <dcterms:modified xsi:type="dcterms:W3CDTF">2024-10-14T11:25:00Z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